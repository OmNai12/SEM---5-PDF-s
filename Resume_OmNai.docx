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9"/>
        <w:gridCol w:w="279"/>
        <w:gridCol w:w="3539"/>
        <w:gridCol w:w="6398"/>
        <w:gridCol w:w="289"/>
        <w:gridCol w:w="568"/>
      </w:tblGrid>
      <w:tr w:rsidR="00F91753" w:rsidRPr="00320ECB" w14:paraId="0FA7EF52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8CFC7" w14:textId="77777777" w:rsidR="00F91753" w:rsidRPr="00173B36" w:rsidRDefault="00F91753" w:rsidP="00262B06"/>
        </w:tc>
      </w:tr>
      <w:tr w:rsidR="00173B36" w:rsidRPr="00320ECB" w14:paraId="76AF93ED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4D117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630F4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0D311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DDF29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6F347" w14:textId="77777777" w:rsidR="00F91753" w:rsidRPr="00173B36" w:rsidRDefault="00F91753" w:rsidP="00262B06"/>
        </w:tc>
      </w:tr>
      <w:tr w:rsidR="00173B36" w:rsidRPr="00320ECB" w14:paraId="013C3CAF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AE096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6AD24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CFEF7" w14:textId="34BC1AAF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1C7A69F7" wp14:editId="0B29DB55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E5E4AC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7F4CCD">
              <w:t>OM Nai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67E6F6" wp14:editId="741463B3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9F0685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7ECE2F1B" w14:textId="6F17CAC9" w:rsidR="00B62B99" w:rsidRPr="00173B36" w:rsidRDefault="007F4CCD" w:rsidP="00262B06">
            <w:pPr>
              <w:pStyle w:val="Subtitle"/>
            </w:pPr>
            <w:r>
              <w:t>Computer Engineering (Pursuing 3</w:t>
            </w:r>
            <w:r w:rsidRPr="007F4CCD">
              <w:rPr>
                <w:vertAlign w:val="superscript"/>
              </w:rPr>
              <w:t>rd</w:t>
            </w:r>
            <w:r>
              <w:t xml:space="preserve"> year)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215CB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AF7AB" w14:textId="77777777" w:rsidR="00F91753" w:rsidRPr="00173B36" w:rsidRDefault="00F91753" w:rsidP="00262B06"/>
        </w:tc>
      </w:tr>
      <w:tr w:rsidR="00173B36" w:rsidRPr="00320ECB" w14:paraId="31120D4C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0A5B7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25AC2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0C4D4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BD8B3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52325" w14:textId="77777777" w:rsidR="004A4C74" w:rsidRPr="00173B36" w:rsidRDefault="004A4C74" w:rsidP="00262B06"/>
        </w:tc>
      </w:tr>
      <w:tr w:rsidR="00F91753" w:rsidRPr="00320ECB" w14:paraId="16A32F46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4E1B2" w14:textId="737B226A" w:rsidR="00F91753" w:rsidRPr="00173B36" w:rsidRDefault="00F91753" w:rsidP="00262B06"/>
        </w:tc>
      </w:tr>
      <w:tr w:rsidR="00686284" w:rsidRPr="00320ECB" w14:paraId="1569DE4B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2EFCED17E95C4CB8B67B43EA2BE941A7"/>
              </w:placeholder>
              <w:temporary/>
              <w:showingPlcHdr/>
              <w15:appearance w15:val="hidden"/>
            </w:sdtPr>
            <w:sdtContent>
              <w:p w14:paraId="0D596075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38D61BAE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D41BF71" wp14:editId="6E5A1DCD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F4023E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F0BE60" w14:textId="040644C1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123633D1" wp14:editId="591F9583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7F4CCD">
              <w:t>+91 7778034244</w:t>
            </w:r>
          </w:p>
          <w:p w14:paraId="16C42C63" w14:textId="32DCD37D" w:rsidR="00792D43" w:rsidRPr="0050447A" w:rsidRDefault="007F4CCD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628B1F12" wp14:editId="374FE4CB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19685</wp:posOffset>
                  </wp:positionV>
                  <wp:extent cx="212732" cy="1752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2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fr-FR"/>
              </w:rPr>
              <w:t xml:space="preserve">       </w:t>
            </w:r>
            <w:r w:rsidRPr="007F4CCD">
              <w:rPr>
                <w:lang w:val="fr-FR"/>
              </w:rPr>
              <w:t>om-nai-433a09209/</w:t>
            </w:r>
          </w:p>
          <w:p w14:paraId="7EE79EB0" w14:textId="461AC1B1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53898514" wp14:editId="5DC32336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7F4CCD">
              <w:t>omnayinor97@gmail.com</w:t>
            </w:r>
          </w:p>
          <w:p w14:paraId="16BFC625" w14:textId="24F90263" w:rsidR="00686284" w:rsidRPr="00173B36" w:rsidRDefault="00FB1F01" w:rsidP="00262B06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222AAB61" wp14:editId="59FD7D21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7F4CCD" w:rsidRPr="007F4CCD">
              <w:t>github.com/OmNai12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42F07F74D13440A5A2A114A160A2DC05"/>
              </w:placeholder>
              <w:temporary/>
              <w:showingPlcHdr/>
              <w15:appearance w15:val="hidden"/>
            </w:sdtPr>
            <w:sdtContent>
              <w:p w14:paraId="562124D3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508E9302" w14:textId="54A67891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CB65378" wp14:editId="7D9899C3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867970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DAC6778" w14:textId="77777777" w:rsidR="00E55A71" w:rsidRDefault="007F4CCD" w:rsidP="00262B06">
            <w:pPr>
              <w:rPr>
                <w:sz w:val="24"/>
                <w:szCs w:val="24"/>
              </w:rPr>
            </w:pPr>
            <w:r w:rsidRPr="00E55A71">
              <w:rPr>
                <w:sz w:val="24"/>
                <w:szCs w:val="24"/>
              </w:rPr>
              <w:t xml:space="preserve">I’m living in Nadiad, Kheda, Gujrat, India. I am a </w:t>
            </w:r>
            <w:r w:rsidR="00E55A71">
              <w:rPr>
                <w:sz w:val="24"/>
                <w:szCs w:val="24"/>
              </w:rPr>
              <w:t xml:space="preserve">grade student </w:t>
            </w:r>
          </w:p>
          <w:p w14:paraId="47C98350" w14:textId="77777777" w:rsidR="00E55A71" w:rsidRDefault="00E55A71" w:rsidP="00262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a well-known state reputed university i.e. DHARMSINH </w:t>
            </w:r>
          </w:p>
          <w:p w14:paraId="03A89FEE" w14:textId="77777777" w:rsidR="00E55A71" w:rsidRDefault="00E55A71" w:rsidP="00262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DESAI UNIVERSITY. I ‘m looking for internships to boost up my </w:t>
            </w:r>
          </w:p>
          <w:p w14:paraId="08AAA433" w14:textId="18BF72ED" w:rsidR="00E55A71" w:rsidRPr="00E55A71" w:rsidRDefault="00E55A71" w:rsidP="00262B0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skills in this field. I love algorithms and DSA. </w:t>
            </w:r>
          </w:p>
        </w:tc>
      </w:tr>
      <w:tr w:rsidR="00F716E1" w:rsidRPr="00320ECB" w14:paraId="6B3BAC1B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F8A8D01D77C44D249C805527BB682F61"/>
              </w:placeholder>
              <w:temporary/>
              <w:showingPlcHdr/>
              <w15:appearance w15:val="hidden"/>
            </w:sdtPr>
            <w:sdtContent>
              <w:p w14:paraId="1981ABB4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1EA4E4AC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28FB8AE" wp14:editId="0EACE68C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520EB4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686CE7" w14:textId="77777777" w:rsidR="00F716E1" w:rsidRDefault="007F4CCD" w:rsidP="007F4CCD">
            <w:pPr>
              <w:pStyle w:val="ListParagraph"/>
            </w:pPr>
            <w:r>
              <w:t>Can lead a team</w:t>
            </w:r>
          </w:p>
          <w:p w14:paraId="61E82A93" w14:textId="77777777" w:rsidR="007F4CCD" w:rsidRDefault="007F4CCD" w:rsidP="007F4CCD">
            <w:pPr>
              <w:pStyle w:val="ListParagraph"/>
            </w:pPr>
            <w:r>
              <w:t>team player</w:t>
            </w:r>
          </w:p>
          <w:p w14:paraId="0CE84BA5" w14:textId="77777777" w:rsidR="007F4CCD" w:rsidRDefault="007F4CCD" w:rsidP="007F4CCD">
            <w:pPr>
              <w:pStyle w:val="ListParagraph"/>
            </w:pPr>
            <w:r>
              <w:t>python (Django)</w:t>
            </w:r>
          </w:p>
          <w:p w14:paraId="722B52E4" w14:textId="77777777" w:rsidR="007F4CCD" w:rsidRDefault="007F4CCD" w:rsidP="007F4CCD">
            <w:pPr>
              <w:pStyle w:val="ListParagraph"/>
            </w:pPr>
            <w:r>
              <w:t>c++, c, C#(ASP.net)</w:t>
            </w:r>
          </w:p>
          <w:p w14:paraId="3D754642" w14:textId="77777777" w:rsidR="007F4CCD" w:rsidRDefault="007F4CCD" w:rsidP="007F4CCD">
            <w:pPr>
              <w:pStyle w:val="ListParagraph"/>
            </w:pPr>
            <w:r>
              <w:t>Javascript</w:t>
            </w:r>
          </w:p>
          <w:p w14:paraId="05B9C40E" w14:textId="51ED6130" w:rsidR="007F4CCD" w:rsidRPr="00173B36" w:rsidRDefault="007F4CCD" w:rsidP="007F4CCD">
            <w:pPr>
              <w:pStyle w:val="ListParagraph"/>
            </w:pPr>
            <w:r>
              <w:t>CORE JAVA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10AC487556824EA9A4A35E4D20E856D3"/>
              </w:placeholder>
              <w:temporary/>
              <w:showingPlcHdr/>
              <w15:appearance w15:val="hidden"/>
            </w:sdtPr>
            <w:sdtContent>
              <w:p w14:paraId="42A2FE2A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01FD6A20" w14:textId="154337D8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A153BBD" wp14:editId="3BA181F3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A78C48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28FCF8" w14:textId="4DF6DDBF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>Sem 3 : - Resume Builder app (HTML, CSS, JAVASCRIPT)</w:t>
            </w:r>
          </w:p>
          <w:p w14:paraId="378F24E0" w14:textId="4E69211E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>Sem 4 : - Real Estate selling site (J2EE), Doctor counsultancy app (Python, Django)</w:t>
            </w:r>
          </w:p>
          <w:p w14:paraId="1C4EA066" w14:textId="77777777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>Sem 5 :- Online e-banking portal (C#, ASP.net Web forms) , Custome PC building app (MERN),</w:t>
            </w:r>
          </w:p>
          <w:p w14:paraId="5C10858E" w14:textId="45814038" w:rsidR="00E55A71" w:rsidRPr="00E55A71" w:rsidRDefault="00E55A71" w:rsidP="00E55A71">
            <w:pPr>
              <w:rPr>
                <w:sz w:val="24"/>
                <w:szCs w:val="24"/>
                <w:lang w:val="fr-FR"/>
              </w:rPr>
            </w:pPr>
            <w:r w:rsidRPr="00E55A71">
              <w:rPr>
                <w:sz w:val="24"/>
                <w:szCs w:val="24"/>
                <w:lang w:val="fr-FR"/>
              </w:rPr>
              <w:t xml:space="preserve">I’ m good in working as a team. Also, good at public speaking.  </w:t>
            </w:r>
          </w:p>
          <w:p w14:paraId="6785B8C9" w14:textId="77777777" w:rsidR="00E55A71" w:rsidRPr="00E87BB1" w:rsidRDefault="00E55A71" w:rsidP="00E55A71"/>
          <w:p w14:paraId="243E5049" w14:textId="77777777" w:rsidR="00E55A71" w:rsidRDefault="00E55A71" w:rsidP="00E55A71">
            <w:pPr>
              <w:rPr>
                <w:lang w:val="fr-FR"/>
              </w:rPr>
            </w:pPr>
          </w:p>
          <w:p w14:paraId="23CF855B" w14:textId="5718931E" w:rsidR="00F716E1" w:rsidRPr="00E55A71" w:rsidRDefault="00F716E1" w:rsidP="00262B06">
            <w:pPr>
              <w:rPr>
                <w:lang w:val="fr-FR"/>
              </w:rPr>
            </w:pPr>
          </w:p>
        </w:tc>
      </w:tr>
      <w:tr w:rsidR="00F716E1" w:rsidRPr="00320ECB" w14:paraId="6BB83CC4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CF7F0BFEDEC943888AD2BFFE59C8208A"/>
              </w:placeholder>
              <w:temporary/>
              <w:showingPlcHdr/>
              <w15:appearance w15:val="hidden"/>
            </w:sdtPr>
            <w:sdtContent>
              <w:p w14:paraId="6B46680D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0712B409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0F3CB6A" wp14:editId="23CF4314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2152A0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sdt>
            <w:sdtPr>
              <w:id w:val="-902286362"/>
              <w:placeholder>
                <w:docPart w:val="18DD2CD8F8174992A212281594E3D10E"/>
              </w:placeholder>
              <w:temporary/>
              <w:showingPlcHdr/>
              <w15:appearance w15:val="hidden"/>
            </w:sdtPr>
            <w:sdtContent>
              <w:p w14:paraId="739173BD" w14:textId="77777777" w:rsidR="00F716E1" w:rsidRPr="00173B36" w:rsidRDefault="00B54AD3" w:rsidP="00262B06">
                <w:pPr>
                  <w:pStyle w:val="Heading2"/>
                </w:pPr>
                <w:r w:rsidRPr="00173B36">
                  <w:t>Lorem Ipsum</w:t>
                </w:r>
              </w:p>
            </w:sdtContent>
          </w:sdt>
          <w:p w14:paraId="2E121BE3" w14:textId="3AA49D7D" w:rsidR="00F716E1" w:rsidRPr="00173B36" w:rsidRDefault="007F4CCD" w:rsidP="00262B06">
            <w:pPr>
              <w:pStyle w:val="Date"/>
            </w:pPr>
            <w:r>
              <w:t>2018</w:t>
            </w:r>
          </w:p>
          <w:p w14:paraId="07C4A19E" w14:textId="5FABCB89" w:rsidR="00F716E1" w:rsidRDefault="007F4CCD" w:rsidP="00262B06">
            <w:r>
              <w:t>SSC :- 90.33 %</w:t>
            </w:r>
          </w:p>
          <w:p w14:paraId="5CAC36DC" w14:textId="72224381" w:rsidR="007F4CCD" w:rsidRDefault="007F4CCD" w:rsidP="00262B06">
            <w:r>
              <w:t xml:space="preserve">2022 </w:t>
            </w:r>
          </w:p>
          <w:p w14:paraId="27849F08" w14:textId="6195AA5F" w:rsidR="007F4CCD" w:rsidRDefault="007F4CCD" w:rsidP="00262B06">
            <w:r>
              <w:t>HSC :- 82 % (Science subject Percentage)</w:t>
            </w:r>
          </w:p>
          <w:p w14:paraId="45B5DAE6" w14:textId="3D75A097" w:rsidR="007F4CCD" w:rsidRDefault="007F4CCD" w:rsidP="00262B06">
            <w:r>
              <w:t>CPI</w:t>
            </w:r>
          </w:p>
          <w:p w14:paraId="649EA508" w14:textId="0A6DE133" w:rsidR="007F4CCD" w:rsidRPr="00173B36" w:rsidRDefault="007F4CCD" w:rsidP="00262B06">
            <w:r>
              <w:t>8.30 (4 SEMEISTER AVERAGE)</w:t>
            </w:r>
          </w:p>
          <w:p w14:paraId="1D78EF2F" w14:textId="7E9CDCED" w:rsidR="00F51E3E" w:rsidRPr="00173B36" w:rsidRDefault="00F51E3E" w:rsidP="00262B06">
            <w:pPr>
              <w:pStyle w:val="NoSpacing"/>
            </w:pPr>
          </w:p>
          <w:p w14:paraId="305CEFD1" w14:textId="4232C129" w:rsidR="00F716E1" w:rsidRPr="00173B36" w:rsidRDefault="007F4CCD" w:rsidP="00262B06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0292ACC" wp14:editId="365B92FA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55043A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868E8CF" w14:textId="77777777" w:rsidR="00F716E1" w:rsidRPr="00173B36" w:rsidRDefault="00F716E1" w:rsidP="00262B06"/>
        </w:tc>
      </w:tr>
    </w:tbl>
    <w:p w14:paraId="160016E1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C2E3" w14:textId="77777777" w:rsidR="00D12E1D" w:rsidRDefault="00D12E1D" w:rsidP="00BA3E51">
      <w:pPr>
        <w:spacing w:line="240" w:lineRule="auto"/>
      </w:pPr>
      <w:r>
        <w:separator/>
      </w:r>
    </w:p>
  </w:endnote>
  <w:endnote w:type="continuationSeparator" w:id="0">
    <w:p w14:paraId="3A441032" w14:textId="77777777" w:rsidR="00D12E1D" w:rsidRDefault="00D12E1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E914" w14:textId="77777777" w:rsidR="00D12E1D" w:rsidRDefault="00D12E1D" w:rsidP="00BA3E51">
      <w:pPr>
        <w:spacing w:line="240" w:lineRule="auto"/>
      </w:pPr>
      <w:r>
        <w:separator/>
      </w:r>
    </w:p>
  </w:footnote>
  <w:footnote w:type="continuationSeparator" w:id="0">
    <w:p w14:paraId="12F7697D" w14:textId="77777777" w:rsidR="00D12E1D" w:rsidRDefault="00D12E1D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36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CD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40582"/>
    <w:rsid w:val="00144334"/>
    <w:rsid w:val="00157DB0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447A"/>
    <w:rsid w:val="00535F87"/>
    <w:rsid w:val="00564622"/>
    <w:rsid w:val="005A3E0B"/>
    <w:rsid w:val="005B3227"/>
    <w:rsid w:val="0067056E"/>
    <w:rsid w:val="0068094B"/>
    <w:rsid w:val="00686284"/>
    <w:rsid w:val="006917DB"/>
    <w:rsid w:val="0073402D"/>
    <w:rsid w:val="00792D43"/>
    <w:rsid w:val="007B30FE"/>
    <w:rsid w:val="007B7A61"/>
    <w:rsid w:val="007E1FA8"/>
    <w:rsid w:val="007E6083"/>
    <w:rsid w:val="007F4CCD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B7FE5"/>
    <w:rsid w:val="00AC1E5A"/>
    <w:rsid w:val="00B14E21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CC5ED4"/>
    <w:rsid w:val="00D04093"/>
    <w:rsid w:val="00D0794D"/>
    <w:rsid w:val="00D12E1D"/>
    <w:rsid w:val="00D140DF"/>
    <w:rsid w:val="00D666BB"/>
    <w:rsid w:val="00D720DF"/>
    <w:rsid w:val="00D92ED4"/>
    <w:rsid w:val="00D94ABF"/>
    <w:rsid w:val="00E20245"/>
    <w:rsid w:val="00E4379F"/>
    <w:rsid w:val="00E55A71"/>
    <w:rsid w:val="00E65596"/>
    <w:rsid w:val="00E87BB1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BE7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nay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FCED17E95C4CB8B67B43EA2BE94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057B1-1400-4E4E-A876-8577DFBC360B}"/>
      </w:docPartPr>
      <w:docPartBody>
        <w:p w:rsidR="00000000" w:rsidRDefault="00000000">
          <w:pPr>
            <w:pStyle w:val="2EFCED17E95C4CB8B67B43EA2BE941A7"/>
          </w:pPr>
          <w:r w:rsidRPr="00173B36">
            <w:t>CONTACT</w:t>
          </w:r>
        </w:p>
      </w:docPartBody>
    </w:docPart>
    <w:docPart>
      <w:docPartPr>
        <w:name w:val="42F07F74D13440A5A2A114A160A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5BE9F-B708-45B6-B610-CDC58623CF2B}"/>
      </w:docPartPr>
      <w:docPartBody>
        <w:p w:rsidR="00000000" w:rsidRDefault="00000000">
          <w:pPr>
            <w:pStyle w:val="42F07F74D13440A5A2A114A160A2DC05"/>
          </w:pPr>
          <w:r w:rsidRPr="00173B36">
            <w:t>PROFILE</w:t>
          </w:r>
        </w:p>
      </w:docPartBody>
    </w:docPart>
    <w:docPart>
      <w:docPartPr>
        <w:name w:val="F8A8D01D77C44D249C805527BB68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782CD-042A-44F7-945F-9DFA5E7A97D8}"/>
      </w:docPartPr>
      <w:docPartBody>
        <w:p w:rsidR="00000000" w:rsidRDefault="00000000">
          <w:pPr>
            <w:pStyle w:val="F8A8D01D77C44D249C805527BB682F61"/>
          </w:pPr>
          <w:r w:rsidRPr="00173B36">
            <w:t>SKILLS</w:t>
          </w:r>
        </w:p>
      </w:docPartBody>
    </w:docPart>
    <w:docPart>
      <w:docPartPr>
        <w:name w:val="10AC487556824EA9A4A35E4D20E85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F79FD-4F6D-4034-B38E-9CAC5D9D7533}"/>
      </w:docPartPr>
      <w:docPartBody>
        <w:p w:rsidR="00000000" w:rsidRDefault="00000000">
          <w:pPr>
            <w:pStyle w:val="10AC487556824EA9A4A35E4D20E856D3"/>
          </w:pPr>
          <w:r w:rsidRPr="00173B36">
            <w:t>EXPERIENCE</w:t>
          </w:r>
        </w:p>
      </w:docPartBody>
    </w:docPart>
    <w:docPart>
      <w:docPartPr>
        <w:name w:val="CF7F0BFEDEC943888AD2BFFE59C82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11E11-2E64-47F9-AA9A-C9FC1D537895}"/>
      </w:docPartPr>
      <w:docPartBody>
        <w:p w:rsidR="00000000" w:rsidRDefault="00000000">
          <w:pPr>
            <w:pStyle w:val="CF7F0BFEDEC943888AD2BFFE59C8208A"/>
          </w:pPr>
          <w:r w:rsidRPr="00173B36">
            <w:t>EDUCATION</w:t>
          </w:r>
        </w:p>
      </w:docPartBody>
    </w:docPart>
    <w:docPart>
      <w:docPartPr>
        <w:name w:val="18DD2CD8F8174992A212281594E3D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35C1-B4CE-45C1-A8F8-0CE78BB2F98F}"/>
      </w:docPartPr>
      <w:docPartBody>
        <w:p w:rsidR="00000000" w:rsidRDefault="00000000">
          <w:pPr>
            <w:pStyle w:val="18DD2CD8F8174992A212281594E3D10E"/>
          </w:pPr>
          <w:r w:rsidRPr="00173B36"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9882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DA"/>
    <w:rsid w:val="0012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EE6C67710A4903A619FF0EB93EE6CB">
    <w:name w:val="BAEE6C67710A4903A619FF0EB93EE6CB"/>
  </w:style>
  <w:style w:type="paragraph" w:customStyle="1" w:styleId="25F8F940582D4530A998B65FB5DBBC8D">
    <w:name w:val="25F8F940582D4530A998B65FB5DBBC8D"/>
  </w:style>
  <w:style w:type="paragraph" w:customStyle="1" w:styleId="2EFCED17E95C4CB8B67B43EA2BE941A7">
    <w:name w:val="2EFCED17E95C4CB8B67B43EA2BE941A7"/>
  </w:style>
  <w:style w:type="paragraph" w:customStyle="1" w:styleId="46BFF49F55CE4FEABD9D2A45FE18AB2C">
    <w:name w:val="46BFF49F55CE4FEABD9D2A45FE18AB2C"/>
  </w:style>
  <w:style w:type="paragraph" w:customStyle="1" w:styleId="51B70969ADBD4EA9A0D16D7EEC7AE831">
    <w:name w:val="51B70969ADBD4EA9A0D16D7EEC7AE831"/>
  </w:style>
  <w:style w:type="paragraph" w:customStyle="1" w:styleId="F4A0CF0AC47944AEB7B7FD00F6FEDAE4">
    <w:name w:val="F4A0CF0AC47944AEB7B7FD00F6FEDAE4"/>
  </w:style>
  <w:style w:type="paragraph" w:customStyle="1" w:styleId="4D175FD7BABB4E3EBFDFC9B46C16CF8B">
    <w:name w:val="4D175FD7BABB4E3EBFDFC9B46C16CF8B"/>
  </w:style>
  <w:style w:type="paragraph" w:customStyle="1" w:styleId="42F07F74D13440A5A2A114A160A2DC05">
    <w:name w:val="42F07F74D13440A5A2A114A160A2DC05"/>
  </w:style>
  <w:style w:type="paragraph" w:customStyle="1" w:styleId="B652EE41746B4777AB1C26280609033A">
    <w:name w:val="B652EE41746B4777AB1C26280609033A"/>
  </w:style>
  <w:style w:type="paragraph" w:customStyle="1" w:styleId="F8A8D01D77C44D249C805527BB682F61">
    <w:name w:val="F8A8D01D77C44D249C805527BB682F61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89AE2C05E4C64A469D1FCCB84B915BC6">
    <w:name w:val="89AE2C05E4C64A469D1FCCB84B915BC6"/>
  </w:style>
  <w:style w:type="paragraph" w:customStyle="1" w:styleId="10AC487556824EA9A4A35E4D20E856D3">
    <w:name w:val="10AC487556824EA9A4A35E4D20E856D3"/>
  </w:style>
  <w:style w:type="paragraph" w:customStyle="1" w:styleId="05F9264EEECF4F1995D43E7702E9A3EF">
    <w:name w:val="05F9264EEECF4F1995D43E7702E9A3EF"/>
  </w:style>
  <w:style w:type="paragraph" w:customStyle="1" w:styleId="E24CE09280D44E59A3229968C6E5FFFB">
    <w:name w:val="E24CE09280D44E59A3229968C6E5FFFB"/>
  </w:style>
  <w:style w:type="paragraph" w:customStyle="1" w:styleId="865C6B5A319D47CAA0C1ED778AB1E73C">
    <w:name w:val="865C6B5A319D47CAA0C1ED778AB1E73C"/>
  </w:style>
  <w:style w:type="paragraph" w:customStyle="1" w:styleId="D2F43A31F79B4C1D84E8295C9D6687C3">
    <w:name w:val="D2F43A31F79B4C1D84E8295C9D6687C3"/>
  </w:style>
  <w:style w:type="paragraph" w:customStyle="1" w:styleId="153D7DA3E24E4E8A8D83ECB8F02D2B77">
    <w:name w:val="153D7DA3E24E4E8A8D83ECB8F02D2B77"/>
  </w:style>
  <w:style w:type="paragraph" w:customStyle="1" w:styleId="3009AF7C17DC474ABF041A69BC1AD94B">
    <w:name w:val="3009AF7C17DC474ABF041A69BC1AD94B"/>
  </w:style>
  <w:style w:type="paragraph" w:customStyle="1" w:styleId="787D60DD44E24E67BD7D4C022D4BE187">
    <w:name w:val="787D60DD44E24E67BD7D4C022D4BE187"/>
  </w:style>
  <w:style w:type="paragraph" w:customStyle="1" w:styleId="4147EFF7FCE34415B610232484FC94CE">
    <w:name w:val="4147EFF7FCE34415B610232484FC94CE"/>
  </w:style>
  <w:style w:type="paragraph" w:customStyle="1" w:styleId="CCC39A07CD9C415DA03848B9931DEDCD">
    <w:name w:val="CCC39A07CD9C415DA03848B9931DEDCD"/>
  </w:style>
  <w:style w:type="paragraph" w:customStyle="1" w:styleId="CF7F0BFEDEC943888AD2BFFE59C8208A">
    <w:name w:val="CF7F0BFEDEC943888AD2BFFE59C8208A"/>
  </w:style>
  <w:style w:type="paragraph" w:customStyle="1" w:styleId="18DD2CD8F8174992A212281594E3D10E">
    <w:name w:val="18DD2CD8F8174992A212281594E3D10E"/>
  </w:style>
  <w:style w:type="paragraph" w:customStyle="1" w:styleId="396E5629D90D4F2495F5403C6C4FC990">
    <w:name w:val="396E5629D90D4F2495F5403C6C4FC990"/>
  </w:style>
  <w:style w:type="paragraph" w:customStyle="1" w:styleId="C5A2905A6E024493BEC4CCC79988C3C8">
    <w:name w:val="C5A2905A6E024493BEC4CCC79988C3C8"/>
  </w:style>
  <w:style w:type="paragraph" w:customStyle="1" w:styleId="5A27737AEEB444318925FB1695C63662">
    <w:name w:val="5A27737AEEB444318925FB1695C63662"/>
  </w:style>
  <w:style w:type="paragraph" w:customStyle="1" w:styleId="F841ECFBE47042E8BD61841E59EBF03B">
    <w:name w:val="F841ECFBE47042E8BD61841E59EBF03B"/>
  </w:style>
  <w:style w:type="paragraph" w:customStyle="1" w:styleId="709C1EFDC8764DE7BE4AB86F0D74D580">
    <w:name w:val="709C1EFDC8764DE7BE4AB86F0D74D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2022-10-04T04:39:00Z</dcterms:created>
  <dcterms:modified xsi:type="dcterms:W3CDTF">2022-10-04T04:59:00Z</dcterms:modified>
</cp:coreProperties>
</file>